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EA5E" w14:textId="77777777" w:rsidR="00ED216B" w:rsidRDefault="00ED216B" w:rsidP="00ED216B">
      <w:pPr>
        <w:pStyle w:val="Heading1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t xml:space="preserve"> Rules &amp; Regulations:</w:t>
      </w:r>
    </w:p>
    <w:p w14:paraId="6B0FE7B8" w14:textId="77777777" w:rsidR="00ED216B" w:rsidRDefault="00ED216B" w:rsidP="00ED216B"/>
    <w:p w14:paraId="5C397A4C" w14:textId="7E52CA0D" w:rsidR="00ED216B" w:rsidRDefault="00ED216B" w:rsidP="00ED216B">
      <w:pPr>
        <w:pStyle w:val="ListParagraph"/>
        <w:numPr>
          <w:ilvl w:val="0"/>
          <w:numId w:val="16"/>
        </w:numPr>
      </w:pPr>
      <w:r>
        <w:t>Respect All Members:</w:t>
      </w:r>
    </w:p>
    <w:p w14:paraId="2415AA93" w14:textId="77777777" w:rsidR="00ED216B" w:rsidRDefault="00ED216B" w:rsidP="00ED216B">
      <w:r>
        <w:t>No insulting, bullying, or excluding others. Everyone is equal in the gang.</w:t>
      </w:r>
    </w:p>
    <w:p w14:paraId="6E3D91A1" w14:textId="77777777" w:rsidR="00ED216B" w:rsidRDefault="00ED216B" w:rsidP="00ED216B"/>
    <w:p w14:paraId="4B08D196" w14:textId="77777777" w:rsidR="00ED216B" w:rsidRDefault="00ED216B" w:rsidP="00ED216B"/>
    <w:p w14:paraId="2C5D4A53" w14:textId="375962BD" w:rsidR="00ED216B" w:rsidRDefault="00ED216B" w:rsidP="00ED216B">
      <w:pPr>
        <w:pStyle w:val="ListParagraph"/>
        <w:numPr>
          <w:ilvl w:val="0"/>
          <w:numId w:val="16"/>
        </w:numPr>
      </w:pPr>
      <w:r>
        <w:t>Mission System:</w:t>
      </w:r>
    </w:p>
    <w:p w14:paraId="11F91C09" w14:textId="77777777" w:rsidR="00ED216B" w:rsidRDefault="00ED216B" w:rsidP="00ED216B">
      <w:r>
        <w:t xml:space="preserve">Tasks like guarding the base, collecting items, or </w:t>
      </w:r>
      <w:proofErr w:type="spellStart"/>
      <w:r>
        <w:t>roleplay</w:t>
      </w:r>
      <w:proofErr w:type="spellEnd"/>
      <w:r>
        <w:t xml:space="preserve"> challenges must be completed on time.</w:t>
      </w:r>
    </w:p>
    <w:p w14:paraId="1CB53C7F" w14:textId="77777777" w:rsidR="00ED216B" w:rsidRDefault="00ED216B" w:rsidP="00ED216B"/>
    <w:p w14:paraId="6FDE8297" w14:textId="77777777" w:rsidR="00ED216B" w:rsidRDefault="00ED216B" w:rsidP="00ED216B"/>
    <w:p w14:paraId="4644CC5F" w14:textId="66EAD393" w:rsidR="00ED216B" w:rsidRDefault="00ED216B" w:rsidP="00ED216B">
      <w:pPr>
        <w:pStyle w:val="ListParagraph"/>
        <w:numPr>
          <w:ilvl w:val="0"/>
          <w:numId w:val="16"/>
        </w:numPr>
      </w:pPr>
      <w:r>
        <w:t>Language Rule:</w:t>
      </w:r>
    </w:p>
    <w:p w14:paraId="5861398B" w14:textId="77777777" w:rsidR="00ED216B" w:rsidRDefault="00ED216B" w:rsidP="00ED216B">
      <w:r>
        <w:t>Strictly no bad words or disrespectful language. Discipline is key.</w:t>
      </w:r>
    </w:p>
    <w:p w14:paraId="24E96BF4" w14:textId="77777777" w:rsidR="00ED216B" w:rsidRDefault="00ED216B" w:rsidP="00ED216B"/>
    <w:p w14:paraId="29DF3D0B" w14:textId="77777777" w:rsidR="00ED216B" w:rsidRDefault="00ED216B" w:rsidP="00ED216B"/>
    <w:p w14:paraId="74359AD2" w14:textId="05402E72" w:rsidR="00ED216B" w:rsidRDefault="00ED216B" w:rsidP="00ED216B">
      <w:pPr>
        <w:pStyle w:val="ListParagraph"/>
        <w:numPr>
          <w:ilvl w:val="0"/>
          <w:numId w:val="16"/>
        </w:numPr>
      </w:pPr>
      <w:r>
        <w:t>Uniform (Optional but Cool):</w:t>
      </w:r>
    </w:p>
    <w:p w14:paraId="47816399" w14:textId="77777777" w:rsidR="00ED216B" w:rsidRDefault="00ED216B" w:rsidP="00ED216B">
      <w:r>
        <w:t>Black or camo clothing, sunglasses, or wristbands are suggested for gang events.</w:t>
      </w:r>
    </w:p>
    <w:p w14:paraId="49D6C16B" w14:textId="77777777" w:rsidR="00ED216B" w:rsidRDefault="00ED216B" w:rsidP="00ED216B"/>
    <w:p w14:paraId="4EC701BC" w14:textId="77777777" w:rsidR="00ED216B" w:rsidRDefault="00ED216B" w:rsidP="00ED216B"/>
    <w:p w14:paraId="439A574C" w14:textId="10C88EA6" w:rsidR="00ED216B" w:rsidRDefault="00ED216B" w:rsidP="00ED216B">
      <w:pPr>
        <w:pStyle w:val="ListParagraph"/>
        <w:numPr>
          <w:ilvl w:val="0"/>
          <w:numId w:val="16"/>
        </w:numPr>
      </w:pPr>
      <w:r>
        <w:t>Area Rules:</w:t>
      </w:r>
    </w:p>
    <w:p w14:paraId="1313DBD3" w14:textId="77777777" w:rsidR="00ED216B" w:rsidRDefault="00ED216B" w:rsidP="00ED216B">
      <w:r>
        <w:t>The gang will mark its base or territory with chalk/flag. No fighting over space with non-members.</w:t>
      </w:r>
    </w:p>
    <w:p w14:paraId="7BE4DFA0" w14:textId="77777777" w:rsidR="00ED216B" w:rsidRDefault="00ED216B" w:rsidP="00ED216B"/>
    <w:p w14:paraId="16640340" w14:textId="77777777" w:rsidR="00ED216B" w:rsidRDefault="00ED216B" w:rsidP="00ED216B"/>
    <w:p w14:paraId="15DD66F9" w14:textId="156A3E74" w:rsidR="00ED216B" w:rsidRDefault="00ED216B" w:rsidP="00ED216B">
      <w:pPr>
        <w:pStyle w:val="ListParagraph"/>
        <w:numPr>
          <w:ilvl w:val="0"/>
          <w:numId w:val="16"/>
        </w:numPr>
      </w:pPr>
      <w:r>
        <w:t>No Outsiders Allowed:</w:t>
      </w:r>
    </w:p>
    <w:p w14:paraId="69C42530" w14:textId="77777777" w:rsidR="00ED216B" w:rsidRDefault="00ED216B" w:rsidP="00ED216B">
      <w:r>
        <w:t>Only approved members can join group missions or secret meetings.</w:t>
      </w:r>
    </w:p>
    <w:p w14:paraId="24D38E43" w14:textId="77777777" w:rsidR="00ED216B" w:rsidRDefault="00ED216B" w:rsidP="00ED216B"/>
    <w:p w14:paraId="6305626D" w14:textId="77777777" w:rsidR="00ED216B" w:rsidRDefault="00ED216B" w:rsidP="00ED216B"/>
    <w:p w14:paraId="609DD161" w14:textId="31A2E8BB" w:rsidR="00ED216B" w:rsidRDefault="00ED216B" w:rsidP="00ED216B">
      <w:pPr>
        <w:pStyle w:val="ListParagraph"/>
        <w:numPr>
          <w:ilvl w:val="0"/>
          <w:numId w:val="16"/>
        </w:numPr>
      </w:pPr>
      <w:r>
        <w:t>Punishment for Breaking Rules:</w:t>
      </w:r>
    </w:p>
    <w:p w14:paraId="217651A7" w14:textId="77777777" w:rsidR="00ED216B" w:rsidRDefault="00ED216B" w:rsidP="00ED216B"/>
    <w:p w14:paraId="53273E39" w14:textId="77777777" w:rsidR="00ED216B" w:rsidRDefault="00ED216B" w:rsidP="00ED216B">
      <w:r>
        <w:t>1</w:t>
      </w:r>
      <w:r w:rsidRPr="00ED216B">
        <w:rPr>
          <w:vertAlign w:val="superscript"/>
        </w:rPr>
        <w:t>st</w:t>
      </w:r>
      <w:r>
        <w:t xml:space="preserve"> time: Warning</w:t>
      </w:r>
    </w:p>
    <w:p w14:paraId="238AE048" w14:textId="77777777" w:rsidR="00ED216B" w:rsidRDefault="00ED216B" w:rsidP="00ED216B"/>
    <w:p w14:paraId="21CB0040" w14:textId="77777777" w:rsidR="00ED216B" w:rsidRDefault="00ED216B" w:rsidP="00ED216B">
      <w:r>
        <w:t>2</w:t>
      </w:r>
      <w:r w:rsidRPr="00ED216B">
        <w:rPr>
          <w:vertAlign w:val="superscript"/>
        </w:rPr>
        <w:t>nd</w:t>
      </w:r>
      <w:r>
        <w:t xml:space="preserve"> time: Suspension for 2 days</w:t>
      </w:r>
    </w:p>
    <w:p w14:paraId="03D565C7" w14:textId="77777777" w:rsidR="00ED216B" w:rsidRDefault="00ED216B" w:rsidP="00ED216B"/>
    <w:p w14:paraId="2CAE448F" w14:textId="77777777" w:rsidR="00ED216B" w:rsidRDefault="00ED216B" w:rsidP="00ED216B">
      <w:r>
        <w:t>3</w:t>
      </w:r>
      <w:r w:rsidRPr="00ED216B">
        <w:rPr>
          <w:vertAlign w:val="superscript"/>
        </w:rPr>
        <w:t>rd</w:t>
      </w:r>
      <w:r>
        <w:t xml:space="preserve"> time: Expelled from gang (can rejoin with leader approval)</w:t>
      </w:r>
    </w:p>
    <w:p w14:paraId="3488DD71" w14:textId="77777777" w:rsidR="00ED216B" w:rsidRDefault="00ED216B" w:rsidP="00ED216B"/>
    <w:p w14:paraId="01A41A70" w14:textId="77777777" w:rsidR="00ED216B" w:rsidRDefault="00ED216B" w:rsidP="00ED216B"/>
    <w:p w14:paraId="0F96DAC3" w14:textId="77777777" w:rsidR="00ED216B" w:rsidRDefault="00ED216B" w:rsidP="00ED216B"/>
    <w:p w14:paraId="2953146E" w14:textId="7E58D1FE" w:rsidR="00ED216B" w:rsidRDefault="00ED216B" w:rsidP="00ED216B">
      <w:pPr>
        <w:pStyle w:val="ListParagraph"/>
        <w:numPr>
          <w:ilvl w:val="0"/>
          <w:numId w:val="16"/>
        </w:numPr>
      </w:pPr>
      <w:r>
        <w:t>Game Time Discipline:</w:t>
      </w:r>
    </w:p>
    <w:p w14:paraId="734377AB" w14:textId="77777777" w:rsidR="00ED216B" w:rsidRPr="00ED216B" w:rsidRDefault="00ED216B" w:rsidP="00ED216B">
      <w:r>
        <w:t xml:space="preserve">Everyone must follow instructions during games, missions, or </w:t>
      </w:r>
      <w:proofErr w:type="spellStart"/>
      <w:r>
        <w:t>roleplay</w:t>
      </w:r>
      <w:proofErr w:type="spellEnd"/>
      <w:r>
        <w:t xml:space="preserve"> activities.</w:t>
      </w:r>
    </w:p>
    <w:p w14:paraId="0F71B2C5" w14:textId="40D6DD7C" w:rsidR="00A91160" w:rsidRDefault="00A91160" w:rsidP="00ED216B">
      <w:pPr>
        <w:pStyle w:val="Heading1"/>
      </w:pPr>
    </w:p>
    <w:sectPr w:rsidR="00A91160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DD5F2" w14:textId="77777777" w:rsidR="00ED216B" w:rsidRDefault="00ED216B">
      <w:pPr>
        <w:spacing w:after="0" w:line="240" w:lineRule="auto"/>
      </w:pPr>
      <w:r>
        <w:separator/>
      </w:r>
    </w:p>
    <w:p w14:paraId="43B57A09" w14:textId="77777777" w:rsidR="00ED216B" w:rsidRDefault="00ED216B"/>
    <w:p w14:paraId="24177766" w14:textId="77777777" w:rsidR="00ED216B" w:rsidRDefault="00ED216B"/>
  </w:endnote>
  <w:endnote w:type="continuationSeparator" w:id="0">
    <w:p w14:paraId="112009DF" w14:textId="77777777" w:rsidR="00ED216B" w:rsidRDefault="00ED216B">
      <w:pPr>
        <w:spacing w:after="0" w:line="240" w:lineRule="auto"/>
      </w:pPr>
      <w:r>
        <w:continuationSeparator/>
      </w:r>
    </w:p>
    <w:p w14:paraId="1527600B" w14:textId="77777777" w:rsidR="00ED216B" w:rsidRDefault="00ED216B"/>
    <w:p w14:paraId="229C4A08" w14:textId="77777777" w:rsidR="00ED216B" w:rsidRDefault="00ED2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C6BB7" w14:textId="77777777" w:rsidR="00A91160" w:rsidRDefault="00D007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01A3D" w14:textId="77777777" w:rsidR="00ED216B" w:rsidRDefault="00ED216B">
      <w:pPr>
        <w:spacing w:after="0" w:line="240" w:lineRule="auto"/>
      </w:pPr>
      <w:r>
        <w:separator/>
      </w:r>
    </w:p>
    <w:p w14:paraId="020B4A3D" w14:textId="77777777" w:rsidR="00ED216B" w:rsidRDefault="00ED216B"/>
    <w:p w14:paraId="062BC2DB" w14:textId="77777777" w:rsidR="00ED216B" w:rsidRDefault="00ED216B"/>
  </w:footnote>
  <w:footnote w:type="continuationSeparator" w:id="0">
    <w:p w14:paraId="21A89C68" w14:textId="77777777" w:rsidR="00ED216B" w:rsidRDefault="00ED216B">
      <w:pPr>
        <w:spacing w:after="0" w:line="240" w:lineRule="auto"/>
      </w:pPr>
      <w:r>
        <w:continuationSeparator/>
      </w:r>
    </w:p>
    <w:p w14:paraId="5C850703" w14:textId="77777777" w:rsidR="00ED216B" w:rsidRDefault="00ED216B"/>
    <w:p w14:paraId="766AF7FF" w14:textId="77777777" w:rsidR="00ED216B" w:rsidRDefault="00ED21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D872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596742F"/>
    <w:multiLevelType w:val="hybridMultilevel"/>
    <w:tmpl w:val="2A16E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18997">
    <w:abstractNumId w:val="9"/>
  </w:num>
  <w:num w:numId="2" w16cid:durableId="523516311">
    <w:abstractNumId w:val="8"/>
  </w:num>
  <w:num w:numId="3" w16cid:durableId="1796362368">
    <w:abstractNumId w:val="7"/>
  </w:num>
  <w:num w:numId="4" w16cid:durableId="1050761278">
    <w:abstractNumId w:val="6"/>
  </w:num>
  <w:num w:numId="5" w16cid:durableId="170066284">
    <w:abstractNumId w:val="5"/>
  </w:num>
  <w:num w:numId="6" w16cid:durableId="792214928">
    <w:abstractNumId w:val="4"/>
  </w:num>
  <w:num w:numId="7" w16cid:durableId="625283665">
    <w:abstractNumId w:val="3"/>
  </w:num>
  <w:num w:numId="8" w16cid:durableId="1295209792">
    <w:abstractNumId w:val="2"/>
  </w:num>
  <w:num w:numId="9" w16cid:durableId="725882626">
    <w:abstractNumId w:val="1"/>
  </w:num>
  <w:num w:numId="10" w16cid:durableId="1681467181">
    <w:abstractNumId w:val="0"/>
  </w:num>
  <w:num w:numId="11" w16cid:durableId="1821537651">
    <w:abstractNumId w:val="12"/>
  </w:num>
  <w:num w:numId="12" w16cid:durableId="291248747">
    <w:abstractNumId w:val="9"/>
    <w:lvlOverride w:ilvl="0">
      <w:startOverride w:val="1"/>
    </w:lvlOverride>
  </w:num>
  <w:num w:numId="13" w16cid:durableId="1569725584">
    <w:abstractNumId w:val="11"/>
  </w:num>
  <w:num w:numId="14" w16cid:durableId="1252927219">
    <w:abstractNumId w:val="12"/>
  </w:num>
  <w:num w:numId="15" w16cid:durableId="293221062">
    <w:abstractNumId w:val="8"/>
  </w:num>
  <w:num w:numId="16" w16cid:durableId="143359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6B"/>
    <w:rsid w:val="0034404A"/>
    <w:rsid w:val="00A91160"/>
    <w:rsid w:val="00AA6D20"/>
    <w:rsid w:val="00E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DD733"/>
  <w15:chartTrackingRefBased/>
  <w15:docId w15:val="{F6F9EC7A-CE58-734A-AEFF-36F8AFE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D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516DFD5-55A0-B040-922A-938948C1F619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{8516DFD5-55A0-B040-922A-938948C1F619}tf50002046.dotx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Aahil</dc:creator>
  <cp:keywords/>
  <dc:description/>
  <cp:lastModifiedBy>Mohd Aahil</cp:lastModifiedBy>
  <cp:revision>2</cp:revision>
  <dcterms:created xsi:type="dcterms:W3CDTF">2025-05-14T06:19:00Z</dcterms:created>
  <dcterms:modified xsi:type="dcterms:W3CDTF">2025-05-14T06:19:00Z</dcterms:modified>
</cp:coreProperties>
</file>