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361DE" w14:textId="77777777" w:rsidR="002A5AD1" w:rsidRDefault="002A5AD1" w:rsidP="002A5AD1">
      <w:pPr>
        <w:pStyle w:val="Date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>
        <w:t>️ GUNDA GANG SCHOOL – OFFICIAL RULEBOOK</w:t>
      </w:r>
    </w:p>
    <w:p w14:paraId="000E5D37" w14:textId="77777777" w:rsidR="002A5AD1" w:rsidRDefault="002A5AD1" w:rsidP="002A5AD1">
      <w:pPr>
        <w:pStyle w:val="Title"/>
      </w:pPr>
    </w:p>
    <w:p w14:paraId="421AB91C" w14:textId="77777777" w:rsidR="002A5AD1" w:rsidRDefault="002A5AD1" w:rsidP="002A5AD1">
      <w:pPr>
        <w:pStyle w:val="Title"/>
      </w:pP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4DC"/>
          </mc:Choice>
          <mc:Fallback>
            <w:t>📜</w:t>
          </mc:Fallback>
        </mc:AlternateContent>
      </w:r>
      <w:r>
        <w:t xml:space="preserve"> Terms &amp; Conditions:</w:t>
      </w:r>
    </w:p>
    <w:p w14:paraId="163C2E82" w14:textId="77777777" w:rsidR="002A5AD1" w:rsidRDefault="002A5AD1" w:rsidP="002A5AD1">
      <w:pPr>
        <w:pStyle w:val="Title"/>
      </w:pPr>
    </w:p>
    <w:p w14:paraId="1DD0EF58" w14:textId="30B33C29" w:rsidR="002A5AD1" w:rsidRDefault="002A5AD1" w:rsidP="002A5AD1">
      <w:pPr>
        <w:pStyle w:val="Title"/>
        <w:numPr>
          <w:ilvl w:val="0"/>
          <w:numId w:val="2"/>
        </w:numPr>
      </w:pPr>
      <w:r>
        <w:t>Membership Eligibility:</w:t>
      </w:r>
    </w:p>
    <w:p w14:paraId="737ACCB2" w14:textId="2774B296" w:rsidR="002A5AD1" w:rsidRDefault="002A5AD1" w:rsidP="002A5AD1">
      <w:pPr>
        <w:pStyle w:val="Title"/>
      </w:pPr>
      <w:r>
        <w:t xml:space="preserve">Only players aged </w:t>
      </w:r>
      <w:r w:rsidR="00F2038B">
        <w:t>3</w:t>
      </w:r>
      <w:r>
        <w:t>–18 from our colony are allowed. Must pass the loyalty test.</w:t>
      </w:r>
    </w:p>
    <w:p w14:paraId="490BBEAD" w14:textId="77777777" w:rsidR="002A5AD1" w:rsidRDefault="002A5AD1" w:rsidP="002A5AD1">
      <w:pPr>
        <w:pStyle w:val="Title"/>
      </w:pPr>
    </w:p>
    <w:p w14:paraId="629ECFFB" w14:textId="77777777" w:rsidR="002A5AD1" w:rsidRDefault="002A5AD1" w:rsidP="002A5AD1">
      <w:pPr>
        <w:pStyle w:val="Title"/>
      </w:pPr>
    </w:p>
    <w:p w14:paraId="019DC7EC" w14:textId="5002B7CB" w:rsidR="002A5AD1" w:rsidRDefault="002A5AD1" w:rsidP="002A5AD1">
      <w:pPr>
        <w:pStyle w:val="Title"/>
        <w:numPr>
          <w:ilvl w:val="0"/>
          <w:numId w:val="2"/>
        </w:numPr>
      </w:pPr>
      <w:r>
        <w:t>ID System:</w:t>
      </w:r>
    </w:p>
    <w:p w14:paraId="1D0B6641" w14:textId="77777777" w:rsidR="002A5AD1" w:rsidRDefault="002A5AD1" w:rsidP="002A5AD1">
      <w:pPr>
        <w:pStyle w:val="Title"/>
      </w:pPr>
      <w:r>
        <w:t>Every member will be assigned a code name and badge (paper or band) that must be worn during gang hours.</w:t>
      </w:r>
    </w:p>
    <w:p w14:paraId="595E83F6" w14:textId="77777777" w:rsidR="002A5AD1" w:rsidRDefault="002A5AD1" w:rsidP="002A5AD1">
      <w:pPr>
        <w:pStyle w:val="Title"/>
      </w:pPr>
    </w:p>
    <w:p w14:paraId="19F94A20" w14:textId="77777777" w:rsidR="002A5AD1" w:rsidRDefault="002A5AD1" w:rsidP="002A5AD1">
      <w:pPr>
        <w:pStyle w:val="Title"/>
      </w:pPr>
    </w:p>
    <w:p w14:paraId="0B9D7004" w14:textId="1351C768" w:rsidR="002A5AD1" w:rsidRDefault="002A5AD1" w:rsidP="002A5AD1">
      <w:pPr>
        <w:pStyle w:val="Title"/>
        <w:numPr>
          <w:ilvl w:val="0"/>
          <w:numId w:val="2"/>
        </w:numPr>
      </w:pPr>
      <w:r>
        <w:t>Timings:</w:t>
      </w:r>
    </w:p>
    <w:p w14:paraId="31DEFA62" w14:textId="77777777" w:rsidR="002A5AD1" w:rsidRDefault="002A5AD1" w:rsidP="002A5AD1">
      <w:pPr>
        <w:pStyle w:val="Title"/>
      </w:pPr>
      <w:r>
        <w:t>Gang time is from 5 PM to 7 PM daily. No late entry or early exit without reason.</w:t>
      </w:r>
    </w:p>
    <w:p w14:paraId="52384C87" w14:textId="77777777" w:rsidR="002A5AD1" w:rsidRDefault="002A5AD1" w:rsidP="002A5AD1">
      <w:pPr>
        <w:pStyle w:val="Title"/>
      </w:pPr>
    </w:p>
    <w:p w14:paraId="54DCC975" w14:textId="77777777" w:rsidR="002A5AD1" w:rsidRDefault="002A5AD1" w:rsidP="002A5AD1">
      <w:pPr>
        <w:pStyle w:val="Title"/>
      </w:pPr>
    </w:p>
    <w:p w14:paraId="3529755B" w14:textId="435BA065" w:rsidR="002A5AD1" w:rsidRDefault="002A5AD1" w:rsidP="002A5AD1">
      <w:pPr>
        <w:pStyle w:val="Title"/>
        <w:numPr>
          <w:ilvl w:val="0"/>
          <w:numId w:val="2"/>
        </w:numPr>
      </w:pPr>
      <w:r>
        <w:t>Joining Fee:</w:t>
      </w:r>
    </w:p>
    <w:p w14:paraId="1287F476" w14:textId="77777777" w:rsidR="002A5AD1" w:rsidRDefault="002A5AD1" w:rsidP="002A5AD1">
      <w:pPr>
        <w:pStyle w:val="Title"/>
      </w:pPr>
      <w:r>
        <w:t>Entry is free, but members must contribute in gang games, duties, or snacks on Sundays.</w:t>
      </w:r>
    </w:p>
    <w:p w14:paraId="04BA0287" w14:textId="77777777" w:rsidR="002A5AD1" w:rsidRDefault="002A5AD1" w:rsidP="002A5AD1">
      <w:pPr>
        <w:pStyle w:val="Title"/>
      </w:pPr>
    </w:p>
    <w:p w14:paraId="6EFF963C" w14:textId="77777777" w:rsidR="002A5AD1" w:rsidRDefault="002A5AD1" w:rsidP="002A5AD1">
      <w:pPr>
        <w:pStyle w:val="Title"/>
      </w:pPr>
    </w:p>
    <w:p w14:paraId="5E33678B" w14:textId="2D2524B3" w:rsidR="002A5AD1" w:rsidRDefault="002A5AD1" w:rsidP="002A5AD1">
      <w:pPr>
        <w:pStyle w:val="Title"/>
        <w:numPr>
          <w:ilvl w:val="0"/>
          <w:numId w:val="2"/>
        </w:numPr>
      </w:pPr>
      <w:r>
        <w:t>Ranks:</w:t>
      </w:r>
    </w:p>
    <w:p w14:paraId="751820FA" w14:textId="77777777" w:rsidR="002A5AD1" w:rsidRDefault="002A5AD1" w:rsidP="002A5AD1">
      <w:pPr>
        <w:pStyle w:val="Title"/>
      </w:pPr>
      <w:r>
        <w:t xml:space="preserve">The gang has ranks – Leader, Deputy, Senior Member, and </w:t>
      </w:r>
      <w:r>
        <w:lastRenderedPageBreak/>
        <w:t>Newbie. Promotion based on performance and behavior.</w:t>
      </w:r>
    </w:p>
    <w:p w14:paraId="39B5FCB9" w14:textId="77777777" w:rsidR="002A5AD1" w:rsidRDefault="002A5AD1" w:rsidP="002A5AD1">
      <w:pPr>
        <w:pStyle w:val="Title"/>
      </w:pPr>
    </w:p>
    <w:p w14:paraId="15AD203F" w14:textId="77777777" w:rsidR="002A5AD1" w:rsidRDefault="002A5AD1" w:rsidP="002A5AD1">
      <w:pPr>
        <w:pStyle w:val="Title"/>
      </w:pPr>
    </w:p>
    <w:p w14:paraId="2DBADEF7" w14:textId="04FDB0FC" w:rsidR="002A5AD1" w:rsidRDefault="002A5AD1" w:rsidP="002A5AD1">
      <w:pPr>
        <w:pStyle w:val="Title"/>
        <w:numPr>
          <w:ilvl w:val="0"/>
          <w:numId w:val="2"/>
        </w:numPr>
      </w:pPr>
      <w:r>
        <w:t>Safety Agreement:</w:t>
      </w:r>
    </w:p>
    <w:p w14:paraId="7508678B" w14:textId="77777777" w:rsidR="002A5AD1" w:rsidRDefault="002A5AD1" w:rsidP="002A5AD1">
      <w:pPr>
        <w:pStyle w:val="Title"/>
      </w:pPr>
      <w:r>
        <w:t>Physical fights, real harm, or dangerous stunts are not allowed. All play is safe and fun.</w:t>
      </w:r>
    </w:p>
    <w:p w14:paraId="5E793A14" w14:textId="77777777" w:rsidR="002A5AD1" w:rsidRDefault="002A5AD1" w:rsidP="002A5AD1">
      <w:pPr>
        <w:pStyle w:val="Title"/>
      </w:pPr>
    </w:p>
    <w:p w14:paraId="6BB5F165" w14:textId="77777777" w:rsidR="002A5AD1" w:rsidRDefault="002A5AD1" w:rsidP="002A5AD1">
      <w:pPr>
        <w:pStyle w:val="Title"/>
      </w:pPr>
    </w:p>
    <w:p w14:paraId="3DFAB19E" w14:textId="137B71BE" w:rsidR="002A5AD1" w:rsidRDefault="002A5AD1" w:rsidP="002A5AD1">
      <w:pPr>
        <w:pStyle w:val="Title"/>
        <w:numPr>
          <w:ilvl w:val="0"/>
          <w:numId w:val="2"/>
        </w:numPr>
      </w:pPr>
      <w:r>
        <w:t>Parental Rule:</w:t>
      </w:r>
    </w:p>
    <w:p w14:paraId="557CD2E3" w14:textId="77777777" w:rsidR="002A5AD1" w:rsidRPr="002A5AD1" w:rsidRDefault="002A5AD1" w:rsidP="002A5AD1">
      <w:pPr>
        <w:pStyle w:val="Title"/>
      </w:pPr>
      <w:r>
        <w:t>If any member’s parent disapproves, they must take a break until allowed again.</w:t>
      </w:r>
    </w:p>
    <w:p w14:paraId="50655640" w14:textId="77F9D1AB" w:rsidR="007223F9" w:rsidRDefault="007223F9" w:rsidP="002A5AD1">
      <w:pPr>
        <w:pStyle w:val="Date"/>
      </w:pPr>
    </w:p>
    <w:sectPr w:rsidR="007223F9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330D6" w14:textId="77777777" w:rsidR="002A5AD1" w:rsidRDefault="002A5AD1">
      <w:pPr>
        <w:spacing w:after="0" w:line="240" w:lineRule="auto"/>
      </w:pPr>
      <w:r>
        <w:separator/>
      </w:r>
    </w:p>
    <w:p w14:paraId="7CC5629F" w14:textId="77777777" w:rsidR="002A5AD1" w:rsidRDefault="002A5AD1"/>
  </w:endnote>
  <w:endnote w:type="continuationSeparator" w:id="0">
    <w:p w14:paraId="3C6F3788" w14:textId="77777777" w:rsidR="002A5AD1" w:rsidRDefault="002A5AD1">
      <w:pPr>
        <w:spacing w:after="0" w:line="240" w:lineRule="auto"/>
      </w:pPr>
      <w:r>
        <w:continuationSeparator/>
      </w:r>
    </w:p>
    <w:p w14:paraId="11B22A56" w14:textId="77777777" w:rsidR="002A5AD1" w:rsidRDefault="002A5A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2E2BA" w14:textId="77777777" w:rsidR="007223F9" w:rsidRDefault="00F2038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2FB5A" w14:textId="77777777" w:rsidR="002A5AD1" w:rsidRDefault="002A5AD1">
      <w:pPr>
        <w:spacing w:after="0" w:line="240" w:lineRule="auto"/>
      </w:pPr>
      <w:r>
        <w:separator/>
      </w:r>
    </w:p>
    <w:p w14:paraId="4D218589" w14:textId="77777777" w:rsidR="002A5AD1" w:rsidRDefault="002A5AD1"/>
  </w:footnote>
  <w:footnote w:type="continuationSeparator" w:id="0">
    <w:p w14:paraId="72F38A70" w14:textId="77777777" w:rsidR="002A5AD1" w:rsidRDefault="002A5AD1">
      <w:pPr>
        <w:spacing w:after="0" w:line="240" w:lineRule="auto"/>
      </w:pPr>
      <w:r>
        <w:continuationSeparator/>
      </w:r>
    </w:p>
    <w:p w14:paraId="0412DF48" w14:textId="77777777" w:rsidR="002A5AD1" w:rsidRDefault="002A5AD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07F11"/>
    <w:multiLevelType w:val="hybridMultilevel"/>
    <w:tmpl w:val="8FD4304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184709728">
    <w:abstractNumId w:val="1"/>
  </w:num>
  <w:num w:numId="2" w16cid:durableId="205176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D1"/>
    <w:rsid w:val="002A5AD1"/>
    <w:rsid w:val="003C75E4"/>
    <w:rsid w:val="007223F9"/>
    <w:rsid w:val="00AA6D20"/>
    <w:rsid w:val="00D20976"/>
    <w:rsid w:val="00F2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7622"/>
  <w15:chartTrackingRefBased/>
  <w15:docId w15:val="{C7B9852E-73EC-2C4B-8A90-A17E59A7E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A67633E-E16A-BF4E-AEC7-B77232A9EDE4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%7b4A67633E-E16A-BF4E-AEC7-B77232A9EDE4%7dtf50002044.dotx</Template>
  <TotalTime>1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Aahil</dc:creator>
  <cp:keywords/>
  <dc:description/>
  <cp:lastModifiedBy>Mohd Aahil</cp:lastModifiedBy>
  <cp:revision>2</cp:revision>
  <dcterms:created xsi:type="dcterms:W3CDTF">2025-05-14T06:16:00Z</dcterms:created>
  <dcterms:modified xsi:type="dcterms:W3CDTF">2025-05-14T06:16:00Z</dcterms:modified>
</cp:coreProperties>
</file>